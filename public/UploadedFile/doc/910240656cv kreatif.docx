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C545B0" w:rsidP="003856C9">
            <w:pPr>
              <w:pStyle w:val="Heading1"/>
            </w:pPr>
            <w:r>
              <w:t>AZ-zukhrufi nurjamil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73F61F5" wp14:editId="459DB14C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05C2FC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Eg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Sl1Hc&#10;HxQAAENyAAAOAAAAAAAAAAAAAAAAAC4CAABkcnMvZTJvRG9jLnhtbFBLAQItABQABgAIAAAAIQBo&#10;RxvQ2AAAAAMBAAAPAAAAAAAAAAAAAAAAAHkWAABkcnMvZG93bnJldi54bWxQSwUGAAAAAAQABADz&#10;AAAAfhcAAAAA&#10;">
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545B0" w:rsidRDefault="00C545B0" w:rsidP="00441EB9">
            <w:pPr>
              <w:pStyle w:val="Heading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azzukhrufi03@gmail.com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4DA77A6A" wp14:editId="2D100B20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E26EF9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C545B0" w:rsidP="00441EB9">
            <w:pPr>
              <w:pStyle w:val="Heading3"/>
            </w:pPr>
            <w:r>
              <w:t>081381935739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B87A390" wp14:editId="7D9ABC73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D8E27C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x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CA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SDpVH5xgAAGeMAAAOAAAAAAAAAAAAAAAAAC4CAABkcnMv&#10;ZTJvRG9jLnhtbFBLAQItABQABgAIAAAAIQBoRxvQ2AAAAAMBAAAPAAAAAAAAAAAAAAAAAEEbAABk&#10;cnMvZG93bnJldi54bWxQSwUGAAAAAAQABADzAAAARhwAAAAA&#10;">
                      <v:shape id="Freeform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2A463E" w:rsidP="00441EB9">
            <w:pPr>
              <w:pStyle w:val="Heading3"/>
            </w:pPr>
            <w:sdt>
              <w:sdtPr>
                <w:alias w:val="Enter linkedin url:"/>
                <w:tag w:val="Enter linkedin url:"/>
                <w:id w:val="-1457020033"/>
                <w:placeholder>
                  <w:docPart w:val="EFBBDD9909B644C9B8B547448FF85A93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LinkedIn URL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2A463E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Enter Link to other online properties:"/>
                      <w:tag w:val="Enter Link to other online properties:"/>
                      <w:id w:val="522055412"/>
                      <w:placeholder>
                        <w:docPart w:val="628D3D5A60ED4C73ACE77DC2488971E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2A463E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98BFEDA36B5F4E4C925430EFF8A92F1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343C929F" wp14:editId="12D1A792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CFC90FC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2A463E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2934110FBCD74ECEA44AEB93B27E1B7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To get s</w:t>
                      </w:r>
                      <w:r w:rsidR="00C420C8">
                        <w:t>tarted, click placeholder text</w:t>
                      </w:r>
                      <w:r w:rsidR="00C420C8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2A463E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7639ABE8DB504976958314C05F8475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10163C4C" wp14:editId="4013E230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D55F566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5CE028C53B81422982E39289B72E17C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152F2" w:rsidRDefault="00C420C8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2A463E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E20214A324844F6FAB8D27447536D8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Pr="0043426C" w:rsidRDefault="002A463E" w:rsidP="002B3890">
                  <w:pPr>
                    <w:pStyle w:val="Heading4"/>
                  </w:pPr>
                  <w:sdt>
                    <w:sdtPr>
                      <w:alias w:val="Enter job title and company 1:"/>
                      <w:tag w:val="Enter job title and company 1:"/>
                      <w:id w:val="287256568"/>
                      <w:placeholder>
                        <w:docPart w:val="9805376C9E604713B7D93412DB2CAD7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3426C">
                        <w:t>Job Title/Company</w:t>
                      </w:r>
                    </w:sdtContent>
                  </w:sdt>
                </w:p>
                <w:p w:rsidR="00C420C8" w:rsidRPr="005152F2" w:rsidRDefault="002A463E" w:rsidP="008F6337">
                  <w:pPr>
                    <w:pStyle w:val="Heading5"/>
                  </w:pPr>
                  <w:sdt>
                    <w:sdtPr>
                      <w:alias w:val="Enter Dates From for employment 1:"/>
                      <w:tag w:val="Enter Dates From for employment 1:"/>
                      <w:id w:val="-1914612906"/>
                      <w:placeholder>
                        <w:docPart w:val="5B17926F74664902970656124973C60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– </w:t>
                  </w:r>
                  <w:sdt>
                    <w:sdtPr>
                      <w:alias w:val="Enter Dates To for employment 1:"/>
                      <w:tag w:val="Enter Dates To for employment 1:"/>
                      <w:id w:val="1298186089"/>
                      <w:placeholder>
                        <w:docPart w:val="16A8D6B1AE034D219F9D882936EFF11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564761840"/>
                    <w:placeholder>
                      <w:docPart w:val="D84747C4DE774CB2BE4429A41756B4E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F6337">
                      <w:r w:rsidRPr="007B2F5C">
                        <w:t>Summarize your key responsibilities, leadership, and most stellar accomplishments.</w:t>
                      </w:r>
                      <w:r>
                        <w:t xml:space="preserve"> </w:t>
                      </w:r>
                      <w:r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 2:"/>
                    <w:tag w:val="Enter job title and company 2:"/>
                    <w:id w:val="1612239417"/>
                    <w:placeholder>
                      <w:docPart w:val="1A33E4FA67F244C5B409BC0F864B9A0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3426C" w:rsidRDefault="00C420C8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p w:rsidR="00C420C8" w:rsidRDefault="002A463E" w:rsidP="00F91A9C">
                  <w:pPr>
                    <w:pStyle w:val="Heading5"/>
                  </w:pPr>
                  <w:sdt>
                    <w:sdtPr>
                      <w:alias w:val="Enter Dates From for employment 2:"/>
                      <w:tag w:val="Enter Dates From for employment 2:"/>
                      <w:id w:val="-981693949"/>
                      <w:placeholder>
                        <w:docPart w:val="B7AB542C6B954C99B93C88F4C148B73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– </w:t>
                  </w:r>
                  <w:sdt>
                    <w:sdtPr>
                      <w:alias w:val="Enter Dates To for employment 2:"/>
                      <w:tag w:val="Enter Dates To for employment 2:"/>
                      <w:id w:val="-416863388"/>
                      <w:placeholder>
                        <w:docPart w:val="CF10FB989193466180613287EFF2E67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2:"/>
                    <w:tag w:val="Enter responsibilities and accomplishments 2:"/>
                    <w:id w:val="-423336076"/>
                    <w:placeholder>
                      <w:docPart w:val="4DA6A87089984DF991E0F1373764245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2A463E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335025338E094827933E87853A63C2B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:rsidR="00C420C8" w:rsidRDefault="00C545B0" w:rsidP="00C545B0">
                  <w:pPr>
                    <w:pStyle w:val="Heading4"/>
                  </w:pPr>
                  <w:r>
                    <w:t>SDIT HIdayatuLlah 2009-2</w:t>
                  </w:r>
                  <w:r w:rsidR="002E7F2D">
                    <w:t>015</w:t>
                  </w:r>
                </w:p>
                <w:p w:rsidR="002E7F2D" w:rsidRDefault="002E7F2D" w:rsidP="00C545B0">
                  <w:pPr>
                    <w:pStyle w:val="Heading4"/>
                  </w:pPr>
                  <w:r>
                    <w:t>mtsn 29 jakarta 2015-2018</w:t>
                  </w:r>
                </w:p>
                <w:p w:rsidR="002E7F2D" w:rsidRDefault="002E7F2D" w:rsidP="00C545B0">
                  <w:pPr>
                    <w:pStyle w:val="Heading4"/>
                  </w:pPr>
                  <w:r>
                    <w:t>smkn 24 jakarta 2018-2021</w:t>
                  </w:r>
                  <w:bookmarkStart w:id="0" w:name="_GoBack"/>
                  <w:bookmarkEnd w:id="0"/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2A463E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5F7C83967A7D4DD68835409855192A6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21FA6D3127CF438C8269E67EDFF134B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C420C8" w:rsidRPr="005152F2" w:rsidRDefault="00C420C8" w:rsidP="003856C9"/>
        </w:tc>
      </w:tr>
    </w:tbl>
    <w:p w:rsidR="003F5FDB" w:rsidRPr="00F66506" w:rsidRDefault="003F5FDB" w:rsidP="00F66506">
      <w:pPr>
        <w:pStyle w:val="EndOfDocument"/>
      </w:pPr>
    </w:p>
    <w:sectPr w:rsidR="003F5FDB" w:rsidRPr="00F66506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63E" w:rsidRDefault="002A463E" w:rsidP="003856C9">
      <w:pPr>
        <w:spacing w:after="0" w:line="240" w:lineRule="auto"/>
      </w:pPr>
      <w:r>
        <w:separator/>
      </w:r>
    </w:p>
  </w:endnote>
  <w:endnote w:type="continuationSeparator" w:id="0">
    <w:p w:rsidR="002A463E" w:rsidRDefault="002A463E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182F199" wp14:editId="577B5AF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A5E3800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97D835A" wp14:editId="4F24DFF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F5AF1A3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63E" w:rsidRDefault="002A463E" w:rsidP="003856C9">
      <w:pPr>
        <w:spacing w:after="0" w:line="240" w:lineRule="auto"/>
      </w:pPr>
      <w:r>
        <w:separator/>
      </w:r>
    </w:p>
  </w:footnote>
  <w:footnote w:type="continuationSeparator" w:id="0">
    <w:p w:rsidR="002A463E" w:rsidRDefault="002A463E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2CB3C6C" wp14:editId="49D9BF0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F9FEBB7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25C99A8" wp14:editId="257F8E2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799C942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B0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63E"/>
    <w:rsid w:val="002A4C3B"/>
    <w:rsid w:val="002B3890"/>
    <w:rsid w:val="002B7747"/>
    <w:rsid w:val="002C77B9"/>
    <w:rsid w:val="002E7F2D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86956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545B0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66506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F543B"/>
  <w15:chartTrackingRefBased/>
  <w15:docId w15:val="{56BFBFDA-0082-40C7-B23D-31502CE7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506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37B6AE" w:themeColor="accent1"/>
        <w:bottom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paragraph" w:customStyle="1" w:styleId="EndOfDocument">
    <w:name w:val="End Of Document"/>
    <w:basedOn w:val="Normal"/>
    <w:uiPriority w:val="12"/>
    <w:qFormat/>
    <w:rsid w:val="00F66506"/>
    <w:pPr>
      <w:spacing w:after="0" w:line="240" w:lineRule="auto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BBDD9909B644C9B8B547448FF85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7719D-8379-4A68-9FF4-721B461666A9}"/>
      </w:docPartPr>
      <w:docPartBody>
        <w:p w:rsidR="00000000" w:rsidRDefault="00824ADB">
          <w:pPr>
            <w:pStyle w:val="EFBBDD9909B644C9B8B547448FF85A93"/>
          </w:pPr>
          <w:r w:rsidRPr="003053D9">
            <w:t>LinkedIn URL</w:t>
          </w:r>
        </w:p>
      </w:docPartBody>
    </w:docPart>
    <w:docPart>
      <w:docPartPr>
        <w:name w:val="628D3D5A60ED4C73ACE77DC248897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F6802-17B9-4826-8CB2-42594B65F628}"/>
      </w:docPartPr>
      <w:docPartBody>
        <w:p w:rsidR="00000000" w:rsidRDefault="00824ADB">
          <w:pPr>
            <w:pStyle w:val="628D3D5A60ED4C73ACE77DC2488971E4"/>
          </w:pPr>
          <w:r w:rsidRPr="005152F2">
            <w:t>Link to other online properties: Portfolio/Website/Blog</w:t>
          </w:r>
        </w:p>
      </w:docPartBody>
    </w:docPart>
    <w:docPart>
      <w:docPartPr>
        <w:name w:val="98BFEDA36B5F4E4C925430EFF8A92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9E3E8-9C32-456D-8D9E-582772EB8A5B}"/>
      </w:docPartPr>
      <w:docPartBody>
        <w:p w:rsidR="00000000" w:rsidRDefault="00824ADB">
          <w:pPr>
            <w:pStyle w:val="98BFEDA36B5F4E4C925430EFF8A92F1E"/>
          </w:pPr>
          <w:r>
            <w:t>Objective</w:t>
          </w:r>
        </w:p>
      </w:docPartBody>
    </w:docPart>
    <w:docPart>
      <w:docPartPr>
        <w:name w:val="2934110FBCD74ECEA44AEB93B27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B3941-B011-4620-9D89-5B9088EA7953}"/>
      </w:docPartPr>
      <w:docPartBody>
        <w:p w:rsidR="00000000" w:rsidRDefault="00824ADB">
          <w:pPr>
            <w:pStyle w:val="2934110FBCD74ECEA44AEB93B27E1B73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7639ABE8DB504976958314C05F847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F6342-E47C-47C2-BD0E-9DFE101BC6C2}"/>
      </w:docPartPr>
      <w:docPartBody>
        <w:p w:rsidR="00000000" w:rsidRDefault="00824ADB">
          <w:pPr>
            <w:pStyle w:val="7639ABE8DB504976958314C05F847594"/>
          </w:pPr>
          <w:r>
            <w:t>Skills</w:t>
          </w:r>
        </w:p>
      </w:docPartBody>
    </w:docPart>
    <w:docPart>
      <w:docPartPr>
        <w:name w:val="5CE028C53B81422982E39289B72E1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FAAF5-8B66-4CDA-8BC4-033B92750408}"/>
      </w:docPartPr>
      <w:docPartBody>
        <w:p w:rsidR="00000000" w:rsidRDefault="00824ADB">
          <w:pPr>
            <w:pStyle w:val="5CE028C53B81422982E39289B72E17CA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E20214A324844F6FAB8D27447536D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F98D1-24AD-4004-A891-4EEB5588235E}"/>
      </w:docPartPr>
      <w:docPartBody>
        <w:p w:rsidR="00000000" w:rsidRDefault="00824ADB">
          <w:pPr>
            <w:pStyle w:val="E20214A324844F6FAB8D27447536D894"/>
          </w:pPr>
          <w:r w:rsidRPr="005152F2">
            <w:t>Experience</w:t>
          </w:r>
        </w:p>
      </w:docPartBody>
    </w:docPart>
    <w:docPart>
      <w:docPartPr>
        <w:name w:val="9805376C9E604713B7D93412DB2CA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51D73-DD4C-4598-BDFA-CACE8CCF2953}"/>
      </w:docPartPr>
      <w:docPartBody>
        <w:p w:rsidR="00000000" w:rsidRDefault="00824ADB">
          <w:pPr>
            <w:pStyle w:val="9805376C9E604713B7D93412DB2CAD7D"/>
          </w:pPr>
          <w:r w:rsidRPr="0043426C">
            <w:t>Job Title/Company</w:t>
          </w:r>
        </w:p>
      </w:docPartBody>
    </w:docPart>
    <w:docPart>
      <w:docPartPr>
        <w:name w:val="5B17926F74664902970656124973C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5546B-CE10-46A9-91D0-CDD9253A703D}"/>
      </w:docPartPr>
      <w:docPartBody>
        <w:p w:rsidR="00000000" w:rsidRDefault="00824ADB">
          <w:pPr>
            <w:pStyle w:val="5B17926F74664902970656124973C602"/>
          </w:pPr>
          <w:r>
            <w:t>Dates From</w:t>
          </w:r>
        </w:p>
      </w:docPartBody>
    </w:docPart>
    <w:docPart>
      <w:docPartPr>
        <w:name w:val="16A8D6B1AE034D219F9D882936EFF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C4812-3B82-47E0-87AA-39A01ECEAFE7}"/>
      </w:docPartPr>
      <w:docPartBody>
        <w:p w:rsidR="00000000" w:rsidRDefault="00824ADB">
          <w:pPr>
            <w:pStyle w:val="16A8D6B1AE034D219F9D882936EFF115"/>
          </w:pPr>
          <w:r>
            <w:t>To</w:t>
          </w:r>
        </w:p>
      </w:docPartBody>
    </w:docPart>
    <w:docPart>
      <w:docPartPr>
        <w:name w:val="D84747C4DE774CB2BE4429A41756B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C0F8C-77A5-4091-B6BE-48F890291EA7}"/>
      </w:docPartPr>
      <w:docPartBody>
        <w:p w:rsidR="00000000" w:rsidRDefault="00824ADB">
          <w:pPr>
            <w:pStyle w:val="D84747C4DE774CB2BE4429A41756B4E8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</w:t>
          </w:r>
          <w:r w:rsidRPr="00473EF8">
            <w:t>vant and include data that shows the impact you made.</w:t>
          </w:r>
        </w:p>
      </w:docPartBody>
    </w:docPart>
    <w:docPart>
      <w:docPartPr>
        <w:name w:val="1A33E4FA67F244C5B409BC0F864B9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73465-842F-4C9A-9B4F-F892C1FACFAC}"/>
      </w:docPartPr>
      <w:docPartBody>
        <w:p w:rsidR="00000000" w:rsidRDefault="00824ADB">
          <w:pPr>
            <w:pStyle w:val="1A33E4FA67F244C5B409BC0F864B9A03"/>
          </w:pPr>
          <w:r w:rsidRPr="0043426C">
            <w:t>Job Title/Company</w:t>
          </w:r>
        </w:p>
      </w:docPartBody>
    </w:docPart>
    <w:docPart>
      <w:docPartPr>
        <w:name w:val="B7AB542C6B954C99B93C88F4C148B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C0079-DB36-4647-B5E6-95DC55DD1A40}"/>
      </w:docPartPr>
      <w:docPartBody>
        <w:p w:rsidR="00000000" w:rsidRDefault="00824ADB">
          <w:pPr>
            <w:pStyle w:val="B7AB542C6B954C99B93C88F4C148B734"/>
          </w:pPr>
          <w:r>
            <w:t>Dates From</w:t>
          </w:r>
        </w:p>
      </w:docPartBody>
    </w:docPart>
    <w:docPart>
      <w:docPartPr>
        <w:name w:val="CF10FB989193466180613287EFF2E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272D4-11A4-4EDF-A374-E5091B5CF872}"/>
      </w:docPartPr>
      <w:docPartBody>
        <w:p w:rsidR="00000000" w:rsidRDefault="00824ADB">
          <w:pPr>
            <w:pStyle w:val="CF10FB989193466180613287EFF2E677"/>
          </w:pPr>
          <w:r>
            <w:t>To</w:t>
          </w:r>
        </w:p>
      </w:docPartBody>
    </w:docPart>
    <w:docPart>
      <w:docPartPr>
        <w:name w:val="4DA6A87089984DF991E0F13737642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C54A2-88F8-49D5-BB0C-09B217A74AE8}"/>
      </w:docPartPr>
      <w:docPartBody>
        <w:p w:rsidR="00000000" w:rsidRDefault="00824ADB">
          <w:pPr>
            <w:pStyle w:val="4DA6A87089984DF991E0F13737642458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335025338E094827933E87853A63C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1712A-9BD7-49FE-A23B-8782AAA11263}"/>
      </w:docPartPr>
      <w:docPartBody>
        <w:p w:rsidR="00000000" w:rsidRDefault="00824ADB">
          <w:pPr>
            <w:pStyle w:val="335025338E094827933E87853A63C2BE"/>
          </w:pPr>
          <w:r w:rsidRPr="005152F2">
            <w:t>Education</w:t>
          </w:r>
        </w:p>
      </w:docPartBody>
    </w:docPart>
    <w:docPart>
      <w:docPartPr>
        <w:name w:val="5F7C83967A7D4DD68835409855192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0D8F4-9111-4F65-9DBA-424E5F49141C}"/>
      </w:docPartPr>
      <w:docPartBody>
        <w:p w:rsidR="00000000" w:rsidRDefault="00824ADB">
          <w:pPr>
            <w:pStyle w:val="5F7C83967A7D4DD68835409855192A62"/>
          </w:pPr>
          <w:r w:rsidRPr="005152F2">
            <w:t>Volunteer Experience or Leadership</w:t>
          </w:r>
        </w:p>
      </w:docPartBody>
    </w:docPart>
    <w:docPart>
      <w:docPartPr>
        <w:name w:val="21FA6D3127CF438C8269E67EDFF13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F1FD3-E2B9-4E90-AB86-36FB42052E7A}"/>
      </w:docPartPr>
      <w:docPartBody>
        <w:p w:rsidR="00000000" w:rsidRDefault="00824ADB">
          <w:pPr>
            <w:pStyle w:val="21FA6D3127CF438C8269E67EDFF134B6"/>
          </w:pPr>
          <w:r w:rsidRPr="007B2F5C">
            <w:t xml:space="preserve">Did you manage a team for your club, lead a project for your favorite charity, or edit your school newspaper? Go ahead and describe experiences </w:t>
          </w:r>
          <w:r w:rsidRPr="007B2F5C">
            <w:t>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DB"/>
    <w:rsid w:val="0082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8DF8E645D244BBB846F4B9129BEB58">
    <w:name w:val="9C8DF8E645D244BBB846F4B9129BEB58"/>
  </w:style>
  <w:style w:type="paragraph" w:customStyle="1" w:styleId="61052C58FC8C4D7780F94D3FB0A8EF64">
    <w:name w:val="61052C58FC8C4D7780F94D3FB0A8EF64"/>
  </w:style>
  <w:style w:type="paragraph" w:customStyle="1" w:styleId="B167DE6431594AA0B9F3011426594117">
    <w:name w:val="B167DE6431594AA0B9F3011426594117"/>
  </w:style>
  <w:style w:type="paragraph" w:customStyle="1" w:styleId="EFBBDD9909B644C9B8B547448FF85A93">
    <w:name w:val="EFBBDD9909B644C9B8B547448FF85A93"/>
  </w:style>
  <w:style w:type="paragraph" w:customStyle="1" w:styleId="628D3D5A60ED4C73ACE77DC2488971E4">
    <w:name w:val="628D3D5A60ED4C73ACE77DC2488971E4"/>
  </w:style>
  <w:style w:type="paragraph" w:customStyle="1" w:styleId="98BFEDA36B5F4E4C925430EFF8A92F1E">
    <w:name w:val="98BFEDA36B5F4E4C925430EFF8A92F1E"/>
  </w:style>
  <w:style w:type="paragraph" w:customStyle="1" w:styleId="2934110FBCD74ECEA44AEB93B27E1B73">
    <w:name w:val="2934110FBCD74ECEA44AEB93B27E1B73"/>
  </w:style>
  <w:style w:type="paragraph" w:customStyle="1" w:styleId="7639ABE8DB504976958314C05F847594">
    <w:name w:val="7639ABE8DB504976958314C05F847594"/>
  </w:style>
  <w:style w:type="paragraph" w:customStyle="1" w:styleId="5CE028C53B81422982E39289B72E17CA">
    <w:name w:val="5CE028C53B81422982E39289B72E17CA"/>
  </w:style>
  <w:style w:type="paragraph" w:customStyle="1" w:styleId="E20214A324844F6FAB8D27447536D894">
    <w:name w:val="E20214A324844F6FAB8D27447536D894"/>
  </w:style>
  <w:style w:type="paragraph" w:customStyle="1" w:styleId="9805376C9E604713B7D93412DB2CAD7D">
    <w:name w:val="9805376C9E604713B7D93412DB2CAD7D"/>
  </w:style>
  <w:style w:type="paragraph" w:customStyle="1" w:styleId="5B17926F74664902970656124973C602">
    <w:name w:val="5B17926F74664902970656124973C602"/>
  </w:style>
  <w:style w:type="paragraph" w:customStyle="1" w:styleId="16A8D6B1AE034D219F9D882936EFF115">
    <w:name w:val="16A8D6B1AE034D219F9D882936EFF115"/>
  </w:style>
  <w:style w:type="paragraph" w:customStyle="1" w:styleId="D84747C4DE774CB2BE4429A41756B4E8">
    <w:name w:val="D84747C4DE774CB2BE4429A41756B4E8"/>
  </w:style>
  <w:style w:type="paragraph" w:customStyle="1" w:styleId="1A33E4FA67F244C5B409BC0F864B9A03">
    <w:name w:val="1A33E4FA67F244C5B409BC0F864B9A03"/>
  </w:style>
  <w:style w:type="paragraph" w:customStyle="1" w:styleId="B7AB542C6B954C99B93C88F4C148B734">
    <w:name w:val="B7AB542C6B954C99B93C88F4C148B734"/>
  </w:style>
  <w:style w:type="paragraph" w:customStyle="1" w:styleId="CF10FB989193466180613287EFF2E677">
    <w:name w:val="CF10FB989193466180613287EFF2E677"/>
  </w:style>
  <w:style w:type="paragraph" w:customStyle="1" w:styleId="4DA6A87089984DF991E0F13737642458">
    <w:name w:val="4DA6A87089984DF991E0F13737642458"/>
  </w:style>
  <w:style w:type="paragraph" w:customStyle="1" w:styleId="335025338E094827933E87853A63C2BE">
    <w:name w:val="335025338E094827933E87853A63C2BE"/>
  </w:style>
  <w:style w:type="paragraph" w:customStyle="1" w:styleId="13322928845B41E38CA4F68CAD6494B5">
    <w:name w:val="13322928845B41E38CA4F68CAD6494B5"/>
  </w:style>
  <w:style w:type="paragraph" w:customStyle="1" w:styleId="4FDE2B5DCDF14E3DAA520A98B89F0E0B">
    <w:name w:val="4FDE2B5DCDF14E3DAA520A98B89F0E0B"/>
  </w:style>
  <w:style w:type="paragraph" w:customStyle="1" w:styleId="EFFCA04B0D1C48A7AD3D56323C53C600">
    <w:name w:val="EFFCA04B0D1C48A7AD3D56323C53C600"/>
  </w:style>
  <w:style w:type="paragraph" w:customStyle="1" w:styleId="5F7C83967A7D4DD68835409855192A62">
    <w:name w:val="5F7C83967A7D4DD68835409855192A62"/>
  </w:style>
  <w:style w:type="paragraph" w:customStyle="1" w:styleId="21FA6D3127CF438C8269E67EDFF134B6">
    <w:name w:val="21FA6D3127CF438C8269E67EDFF134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Az-zukhrufi Nurjamil</cp:lastModifiedBy>
  <cp:revision>1</cp:revision>
  <dcterms:created xsi:type="dcterms:W3CDTF">2019-01-17T00:58:00Z</dcterms:created>
  <dcterms:modified xsi:type="dcterms:W3CDTF">2019-01-17T01:15:00Z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